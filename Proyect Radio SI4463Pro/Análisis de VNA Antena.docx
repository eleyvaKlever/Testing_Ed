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62BBF" w14:textId="0473692A" w:rsidR="005C6D45" w:rsidRPr="00EE0D83" w:rsidRDefault="00EE0D83" w:rsidP="00EE0D83">
      <w:pPr>
        <w:pStyle w:val="Title"/>
        <w:jc w:val="center"/>
        <w:rPr>
          <w:lang w:val="es-MX"/>
        </w:rPr>
      </w:pPr>
      <w:r w:rsidRPr="00EE0D83">
        <w:rPr>
          <w:sz w:val="72"/>
          <w:szCs w:val="72"/>
          <w:lang w:val="es-MX"/>
        </w:rPr>
        <w:t>Análisis de VNA Antena</w:t>
      </w:r>
      <w:bookmarkStart w:id="0" w:name="_Hlk487785372"/>
      <w:bookmarkEnd w:id="0"/>
    </w:p>
    <w:p w14:paraId="3599378C" w14:textId="4A0688A1" w:rsidR="00617D63" w:rsidRDefault="00EE0D83">
      <w:pPr>
        <w:rPr>
          <w:lang w:val="es-MX"/>
        </w:rPr>
      </w:pPr>
      <w:r w:rsidRPr="00EE0D83">
        <w:rPr>
          <w:lang w:val="es-MX"/>
        </w:rPr>
        <w:t>En</w:t>
      </w:r>
      <w:r>
        <w:rPr>
          <w:lang w:val="es-MX"/>
        </w:rPr>
        <w:t xml:space="preserve"> las siguientes hojas se presenta el resultado de la evaluación de la antena empleado en los productos Kleverness.</w:t>
      </w:r>
    </w:p>
    <w:p w14:paraId="51F4C4AF" w14:textId="58B70AD8" w:rsidR="005C6D45" w:rsidRDefault="00EE0D83" w:rsidP="00263938">
      <w:pPr>
        <w:pStyle w:val="TryItBoilerplate"/>
      </w:pPr>
      <w:r>
        <w:t xml:space="preserve"> </w:t>
      </w:r>
    </w:p>
    <w:p w14:paraId="362A4AB6" w14:textId="32CBA58C" w:rsidR="005C6D45" w:rsidRDefault="00EE0D83">
      <w:pPr>
        <w:pStyle w:val="Heading1"/>
      </w:pPr>
      <w:proofErr w:type="spellStart"/>
      <w:r>
        <w:t>Antena</w:t>
      </w:r>
      <w:proofErr w:type="spellEnd"/>
      <w:r>
        <w:t xml:space="preserve"> de </w:t>
      </w:r>
      <w:proofErr w:type="spellStart"/>
      <w:r>
        <w:t>prueba</w:t>
      </w:r>
      <w:proofErr w:type="spellEnd"/>
    </w:p>
    <w:p w14:paraId="53F4E678" w14:textId="77777777" w:rsidR="00EE0D83" w:rsidRDefault="00EE0D83">
      <w:pPr>
        <w:rPr>
          <w:rStyle w:val="Emphasis"/>
        </w:rPr>
      </w:pPr>
    </w:p>
    <w:p w14:paraId="0C17D1A3" w14:textId="357B3D8C" w:rsidR="00EE0D83" w:rsidRDefault="00EE0D83">
      <w:pPr>
        <w:rPr>
          <w:rStyle w:val="Emphasis"/>
        </w:rPr>
      </w:pPr>
      <w:r>
        <w:rPr>
          <w:noProof/>
        </w:rPr>
        <w:drawing>
          <wp:inline distT="0" distB="0" distL="0" distR="0" wp14:anchorId="31256FAE" wp14:editId="28915950">
            <wp:extent cx="23336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EBF5" w14:textId="4B452E7A" w:rsidR="00EE0D83" w:rsidRDefault="00EE0D83">
      <w:proofErr w:type="spellStart"/>
      <w:r>
        <w:t>Datos</w:t>
      </w:r>
      <w:proofErr w:type="spellEnd"/>
      <w:r>
        <w:t xml:space="preserve"> de </w:t>
      </w:r>
      <w:proofErr w:type="spellStart"/>
      <w:r>
        <w:t>fabricante</w:t>
      </w:r>
      <w:proofErr w:type="spellEnd"/>
    </w:p>
    <w:p w14:paraId="39EE5873" w14:textId="211BD277" w:rsidR="00EE0D83" w:rsidRDefault="00EE0D83">
      <w:r>
        <w:sym w:font="Symbol" w:char="F06C"/>
      </w:r>
      <w:r>
        <w:t xml:space="preserve"> Frequency Range: 915 (+/-5) MHz </w:t>
      </w:r>
    </w:p>
    <w:p w14:paraId="051AB14B" w14:textId="77777777" w:rsidR="00EE0D83" w:rsidRDefault="00EE0D83">
      <w:r>
        <w:sym w:font="Symbol" w:char="F06C"/>
      </w:r>
      <w:r>
        <w:t xml:space="preserve"> VSWR: ≤ 1.5 </w:t>
      </w:r>
      <w:r>
        <w:sym w:font="Symbol" w:char="F06C"/>
      </w:r>
      <w:r>
        <w:t xml:space="preserve"> Gain: 2.15 DBI </w:t>
      </w:r>
    </w:p>
    <w:p w14:paraId="45BDD826" w14:textId="77777777" w:rsidR="00EE0D83" w:rsidRDefault="00EE0D83">
      <w:r>
        <w:sym w:font="Symbol" w:char="F06C"/>
      </w:r>
      <w:r>
        <w:t xml:space="preserve"> Input impedance: 50 Ω </w:t>
      </w:r>
    </w:p>
    <w:p w14:paraId="415E8165" w14:textId="77777777" w:rsidR="00EE0D83" w:rsidRDefault="00EE0D83">
      <w:r>
        <w:sym w:font="Symbol" w:char="F06C"/>
      </w:r>
      <w:r>
        <w:t xml:space="preserve"> Max power: 5 W </w:t>
      </w:r>
    </w:p>
    <w:p w14:paraId="61F0144A" w14:textId="6E0E24A8" w:rsidR="005C6D45" w:rsidRDefault="00EE0D83">
      <w:pPr>
        <w:rPr>
          <w:lang w:val="es-MX"/>
        </w:rPr>
      </w:pPr>
      <w:r w:rsidRPr="00EE0D83">
        <w:rPr>
          <w:rStyle w:val="Emphasis"/>
          <w:lang w:val="es-MX"/>
        </w:rPr>
        <w:t>Resultados</w:t>
      </w:r>
      <w:r w:rsidR="002F25A8" w:rsidRPr="00EE0D83">
        <w:rPr>
          <w:rStyle w:val="Emphasis"/>
          <w:lang w:val="es-MX"/>
        </w:rPr>
        <w:t>:</w:t>
      </w:r>
      <w:r w:rsidR="002F25A8" w:rsidRPr="00EE0D83">
        <w:rPr>
          <w:lang w:val="es-MX"/>
        </w:rPr>
        <w:t xml:space="preserve"> </w:t>
      </w:r>
      <w:r w:rsidRPr="00EE0D83">
        <w:rPr>
          <w:lang w:val="es-MX"/>
        </w:rPr>
        <w:t>Por las p</w:t>
      </w:r>
      <w:r>
        <w:rPr>
          <w:lang w:val="es-MX"/>
        </w:rPr>
        <w:t>ruebas realizadas, las antenas no cumplen con lo especificado.</w:t>
      </w:r>
    </w:p>
    <w:p w14:paraId="1179467A" w14:textId="12B63CF6" w:rsidR="005C6D45" w:rsidRPr="00875867" w:rsidRDefault="00EE0D83">
      <w:pPr>
        <w:rPr>
          <w:lang w:val="es-MX"/>
        </w:rPr>
      </w:pPr>
      <w:bookmarkStart w:id="1" w:name="_Toc522551269"/>
      <w:bookmarkStart w:id="2" w:name="_Toc522551307"/>
      <w:bookmarkStart w:id="3" w:name="_Toc522551956"/>
      <w:r>
        <w:rPr>
          <w:lang w:val="es-MX"/>
        </w:rPr>
        <w:t xml:space="preserve"> </w:t>
      </w:r>
    </w:p>
    <w:bookmarkEnd w:id="1"/>
    <w:bookmarkEnd w:id="2"/>
    <w:bookmarkEnd w:id="3"/>
    <w:p w14:paraId="74916A05" w14:textId="0BC3C9AC" w:rsidR="005C6D45" w:rsidRPr="00875867" w:rsidRDefault="002C0895" w:rsidP="000F00E7">
      <w:pPr>
        <w:pStyle w:val="Heading1"/>
        <w:rPr>
          <w:lang w:val="es-MX"/>
        </w:rPr>
      </w:pPr>
      <w:r>
        <w:rPr>
          <w:lang w:val="es-MX"/>
        </w:rPr>
        <w:lastRenderedPageBreak/>
        <w:t>Resultados</w:t>
      </w:r>
    </w:p>
    <w:p w14:paraId="3BB19635" w14:textId="77777777" w:rsidR="003860A7" w:rsidRDefault="003860A7">
      <w:pPr>
        <w:rPr>
          <w:rStyle w:val="Emphasis"/>
        </w:rPr>
      </w:pPr>
      <w:r>
        <w:rPr>
          <w:noProof/>
          <w:lang w:val="es-MX"/>
        </w:rPr>
        <w:drawing>
          <wp:inline distT="0" distB="0" distL="0" distR="0" wp14:anchorId="428B44BD" wp14:editId="4A8B5389">
            <wp:extent cx="5326486" cy="720948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419" cy="721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77CA" w14:textId="5E108B01" w:rsidR="005C6D45" w:rsidRDefault="002C0895">
      <w:r>
        <w:rPr>
          <w:rStyle w:val="Emphasis"/>
        </w:rPr>
        <w:lastRenderedPageBreak/>
        <w:t>SMITH</w:t>
      </w:r>
      <w:r w:rsidR="002F25A8">
        <w:rPr>
          <w:rStyle w:val="Emphasis"/>
        </w:rPr>
        <w:t>:</w:t>
      </w:r>
      <w:r w:rsidR="002F25A8">
        <w:t xml:space="preserve"> </w:t>
      </w:r>
      <w:proofErr w:type="spellStart"/>
      <w:r>
        <w:t>Resultado</w:t>
      </w:r>
      <w:proofErr w:type="spellEnd"/>
      <w:r w:rsidR="002F25A8">
        <w:t>.</w:t>
      </w:r>
    </w:p>
    <w:p w14:paraId="37881C6C" w14:textId="38E40B4B" w:rsidR="002C0895" w:rsidRDefault="002C0895" w:rsidP="002C0895">
      <w:pPr>
        <w:jc w:val="center"/>
      </w:pPr>
      <w:r>
        <w:rPr>
          <w:noProof/>
        </w:rPr>
        <w:drawing>
          <wp:inline distT="0" distB="0" distL="0" distR="0" wp14:anchorId="0197ACA5" wp14:editId="1CE83719">
            <wp:extent cx="4582795" cy="45827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60F7" w14:textId="6590EAD3" w:rsidR="002C0895" w:rsidRDefault="002C0895">
      <w:r>
        <w:br w:type="page"/>
      </w:r>
    </w:p>
    <w:p w14:paraId="6880E456" w14:textId="3BF6B797" w:rsidR="002C0895" w:rsidRDefault="002C0895" w:rsidP="002C0895">
      <w:r>
        <w:rPr>
          <w:rStyle w:val="Emphasis"/>
        </w:rPr>
        <w:lastRenderedPageBreak/>
        <w:t>Return Loss</w:t>
      </w:r>
      <w:r>
        <w:rPr>
          <w:rStyle w:val="Emphasis"/>
        </w:rPr>
        <w:t>:</w:t>
      </w:r>
      <w:r>
        <w:t xml:space="preserve"> </w:t>
      </w:r>
      <w:proofErr w:type="spellStart"/>
      <w:r>
        <w:t>Resultado</w:t>
      </w:r>
      <w:proofErr w:type="spellEnd"/>
      <w:r>
        <w:t>.</w:t>
      </w:r>
    </w:p>
    <w:p w14:paraId="038D8DAD" w14:textId="77777777" w:rsidR="002C0895" w:rsidRDefault="002C0895" w:rsidP="002C0895">
      <w:pPr>
        <w:jc w:val="center"/>
      </w:pPr>
    </w:p>
    <w:p w14:paraId="1F9207C7" w14:textId="7DAFA291" w:rsidR="002C0895" w:rsidRDefault="002C0895" w:rsidP="002C0895">
      <w:pPr>
        <w:jc w:val="center"/>
      </w:pPr>
      <w:r>
        <w:rPr>
          <w:noProof/>
        </w:rPr>
        <w:drawing>
          <wp:inline distT="0" distB="0" distL="0" distR="0" wp14:anchorId="160AC30D" wp14:editId="607E1DF9">
            <wp:extent cx="2909487" cy="3726312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538" cy="373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885E" w14:textId="3CF46138" w:rsidR="002C0895" w:rsidRDefault="002C0895">
      <w:r>
        <w:br w:type="page"/>
      </w:r>
    </w:p>
    <w:p w14:paraId="3FD8879C" w14:textId="05BD9E84" w:rsidR="002C0895" w:rsidRDefault="002C0895" w:rsidP="002C0895">
      <w:r>
        <w:rPr>
          <w:rStyle w:val="Emphasis"/>
        </w:rPr>
        <w:lastRenderedPageBreak/>
        <w:t>VSRW</w:t>
      </w:r>
      <w:r>
        <w:rPr>
          <w:rStyle w:val="Emphasis"/>
        </w:rPr>
        <w:t>:</w:t>
      </w:r>
      <w:r>
        <w:t xml:space="preserve"> </w:t>
      </w:r>
      <w:proofErr w:type="spellStart"/>
      <w:r>
        <w:t>Resultado</w:t>
      </w:r>
      <w:proofErr w:type="spellEnd"/>
      <w:r>
        <w:t>.</w:t>
      </w:r>
    </w:p>
    <w:p w14:paraId="06427D96" w14:textId="77777777" w:rsidR="002C0895" w:rsidRDefault="002C0895" w:rsidP="002C0895">
      <w:pPr>
        <w:jc w:val="center"/>
      </w:pPr>
    </w:p>
    <w:p w14:paraId="6DDF0184" w14:textId="5676F1D6" w:rsidR="002C0895" w:rsidRDefault="002C0895" w:rsidP="002C0895">
      <w:pPr>
        <w:jc w:val="center"/>
      </w:pPr>
      <w:r>
        <w:rPr>
          <w:noProof/>
        </w:rPr>
        <w:drawing>
          <wp:inline distT="0" distB="0" distL="0" distR="0" wp14:anchorId="250F9E7D" wp14:editId="327A428F">
            <wp:extent cx="3578225" cy="45827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8E50" w14:textId="4D36AC5A" w:rsidR="002C0895" w:rsidRDefault="002C0895">
      <w:r>
        <w:br w:type="page"/>
      </w:r>
    </w:p>
    <w:p w14:paraId="2CAD6B76" w14:textId="2FBB45B7" w:rsidR="002C0895" w:rsidRDefault="002C0895" w:rsidP="002C0895">
      <w:r>
        <w:rPr>
          <w:rStyle w:val="Emphasis"/>
        </w:rPr>
        <w:lastRenderedPageBreak/>
        <w:t>Z</w:t>
      </w:r>
      <w:r>
        <w:rPr>
          <w:rStyle w:val="Emphasis"/>
        </w:rPr>
        <w:t>:</w:t>
      </w:r>
      <w:r>
        <w:t xml:space="preserve"> </w:t>
      </w:r>
      <w:proofErr w:type="spellStart"/>
      <w:r>
        <w:t>Resultado</w:t>
      </w:r>
      <w:proofErr w:type="spellEnd"/>
      <w:r>
        <w:t>.</w:t>
      </w:r>
    </w:p>
    <w:p w14:paraId="457ECDE4" w14:textId="77777777" w:rsidR="002C0895" w:rsidRDefault="002C0895" w:rsidP="002C0895">
      <w:pPr>
        <w:jc w:val="center"/>
      </w:pPr>
    </w:p>
    <w:p w14:paraId="6DE9B38A" w14:textId="3E6E3DEB" w:rsidR="002C0895" w:rsidRDefault="002C0895" w:rsidP="002C0895">
      <w:pPr>
        <w:jc w:val="center"/>
      </w:pPr>
      <w:r>
        <w:rPr>
          <w:noProof/>
        </w:rPr>
        <w:drawing>
          <wp:inline distT="0" distB="0" distL="0" distR="0" wp14:anchorId="225043DA" wp14:editId="7CFE9D3A">
            <wp:extent cx="3578225" cy="4572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424E" w14:textId="7DF46AA2" w:rsidR="002C0895" w:rsidRDefault="002C0895">
      <w:r>
        <w:br w:type="page"/>
      </w:r>
    </w:p>
    <w:p w14:paraId="6B308825" w14:textId="6D13FBB2" w:rsidR="002C0895" w:rsidRDefault="002C0895" w:rsidP="002C0895">
      <w:r>
        <w:rPr>
          <w:rStyle w:val="Emphasis"/>
        </w:rPr>
        <w:lastRenderedPageBreak/>
        <w:t>Quality Factor</w:t>
      </w:r>
      <w:r>
        <w:rPr>
          <w:rStyle w:val="Emphasis"/>
        </w:rPr>
        <w:t>:</w:t>
      </w:r>
      <w:r>
        <w:t xml:space="preserve"> </w:t>
      </w:r>
      <w:proofErr w:type="spellStart"/>
      <w:r>
        <w:t>Resultado</w:t>
      </w:r>
      <w:proofErr w:type="spellEnd"/>
      <w:r>
        <w:t>.</w:t>
      </w:r>
    </w:p>
    <w:p w14:paraId="24ABBAF8" w14:textId="77777777" w:rsidR="002C0895" w:rsidRDefault="002C0895" w:rsidP="002C0895">
      <w:pPr>
        <w:jc w:val="center"/>
      </w:pPr>
    </w:p>
    <w:p w14:paraId="2DC92A71" w14:textId="1847B4D7" w:rsidR="002C0895" w:rsidRDefault="002C0895" w:rsidP="002C0895">
      <w:pPr>
        <w:jc w:val="center"/>
      </w:pPr>
    </w:p>
    <w:p w14:paraId="11F1538E" w14:textId="5919D281" w:rsidR="002C0895" w:rsidRDefault="002C0895" w:rsidP="002C0895">
      <w:pPr>
        <w:jc w:val="center"/>
      </w:pPr>
      <w:r>
        <w:rPr>
          <w:noProof/>
        </w:rPr>
        <w:drawing>
          <wp:inline distT="0" distB="0" distL="0" distR="0" wp14:anchorId="71CD90A3" wp14:editId="18AA8C66">
            <wp:extent cx="4582795" cy="45720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8EE1" w14:textId="77777777" w:rsidR="002C0895" w:rsidRDefault="002C0895" w:rsidP="002C0895">
      <w:pPr>
        <w:jc w:val="center"/>
      </w:pPr>
    </w:p>
    <w:p w14:paraId="7EFD07F3" w14:textId="6FF6B74D" w:rsidR="005C6D45" w:rsidRPr="002C0895" w:rsidRDefault="002C0895">
      <w:pPr>
        <w:pStyle w:val="Heading1"/>
        <w:rPr>
          <w:lang w:val="es-MX"/>
        </w:rPr>
      </w:pPr>
      <w:r w:rsidRPr="002C0895">
        <w:rPr>
          <w:lang w:val="es-MX"/>
        </w:rPr>
        <w:t>Observaciones</w:t>
      </w:r>
    </w:p>
    <w:p w14:paraId="4C26FDDF" w14:textId="010B3F14" w:rsidR="005C6D45" w:rsidRPr="002C0895" w:rsidRDefault="002C0895">
      <w:pPr>
        <w:rPr>
          <w:lang w:val="es-MX"/>
        </w:rPr>
      </w:pPr>
      <w:r w:rsidRPr="002C0895">
        <w:rPr>
          <w:lang w:val="es-MX"/>
        </w:rPr>
        <w:t xml:space="preserve">Lo que </w:t>
      </w:r>
      <w:r w:rsidR="00AF1FB1">
        <w:rPr>
          <w:lang w:val="es-MX"/>
        </w:rPr>
        <w:t>p</w:t>
      </w:r>
      <w:r w:rsidRPr="002C0895">
        <w:rPr>
          <w:lang w:val="es-MX"/>
        </w:rPr>
        <w:t>odemos observ</w:t>
      </w:r>
      <w:r>
        <w:rPr>
          <w:lang w:val="es-MX"/>
        </w:rPr>
        <w:t>ar es que no esta muy bien en la impedancia vs Frecuencia.</w:t>
      </w:r>
    </w:p>
    <w:sectPr w:rsidR="005C6D45" w:rsidRPr="002C0895">
      <w:headerReference w:type="default" r:id="rId15"/>
      <w:footerReference w:type="default" r:id="rId16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72DF1" w14:textId="77777777" w:rsidR="00F31842" w:rsidRDefault="00F31842">
      <w:pPr>
        <w:spacing w:line="240" w:lineRule="auto"/>
      </w:pPr>
      <w:r>
        <w:separator/>
      </w:r>
    </w:p>
  </w:endnote>
  <w:endnote w:type="continuationSeparator" w:id="0">
    <w:p w14:paraId="5CF8FD09" w14:textId="77777777" w:rsidR="00F31842" w:rsidRDefault="00F31842">
      <w:pPr>
        <w:spacing w:line="240" w:lineRule="auto"/>
      </w:pPr>
      <w:r>
        <w:continuationSeparator/>
      </w:r>
    </w:p>
  </w:endnote>
  <w:endnote w:type="continuationNotice" w:id="1">
    <w:p w14:paraId="247FBCE4" w14:textId="77777777" w:rsidR="00F31842" w:rsidRDefault="00F3184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4BBF0371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9F3DB17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24961" w14:textId="77777777" w:rsidR="00F31842" w:rsidRDefault="00F31842">
      <w:pPr>
        <w:spacing w:line="240" w:lineRule="auto"/>
      </w:pPr>
      <w:r>
        <w:separator/>
      </w:r>
    </w:p>
  </w:footnote>
  <w:footnote w:type="continuationSeparator" w:id="0">
    <w:p w14:paraId="40755F67" w14:textId="77777777" w:rsidR="00F31842" w:rsidRDefault="00F31842">
      <w:pPr>
        <w:spacing w:line="240" w:lineRule="auto"/>
      </w:pPr>
      <w:r>
        <w:continuationSeparator/>
      </w:r>
    </w:p>
  </w:footnote>
  <w:footnote w:type="continuationNotice" w:id="1">
    <w:p w14:paraId="4D8EB9DA" w14:textId="77777777" w:rsidR="00F31842" w:rsidRDefault="00F3184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37D65" w14:textId="4C750D56" w:rsidR="009D3248" w:rsidRDefault="00B347B2">
    <w:pPr>
      <w:pStyle w:val="Header"/>
    </w:pPr>
    <w:r>
      <w:rPr>
        <w:noProof/>
      </w:rPr>
      <w:drawing>
        <wp:inline distT="0" distB="0" distL="0" distR="0" wp14:anchorId="418D69A5" wp14:editId="691AAAC4">
          <wp:extent cx="3162300" cy="670560"/>
          <wp:effectExtent l="0" t="0" r="0" b="0"/>
          <wp:docPr id="100360" name="Picture 100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83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C0895"/>
    <w:rsid w:val="002E78EB"/>
    <w:rsid w:val="002F25A8"/>
    <w:rsid w:val="003407A9"/>
    <w:rsid w:val="00340DC9"/>
    <w:rsid w:val="00350BD5"/>
    <w:rsid w:val="003860A7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8270A2"/>
    <w:rsid w:val="00853F77"/>
    <w:rsid w:val="0087586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C1EE7"/>
    <w:rsid w:val="00AF1FB1"/>
    <w:rsid w:val="00B347B2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B0B6E"/>
    <w:rsid w:val="00EE0D83"/>
    <w:rsid w:val="00EE70C1"/>
    <w:rsid w:val="00F169E1"/>
    <w:rsid w:val="00F31842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8700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w\AppData\Local\Microsoft\Office\16.0\DTS\en-US%7b6EF6F626-7965-484E-B72A-A9B18AA31BAA%7d\%7b9151E04C-5DB9-4385-B54C-EB132F4089CC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F671B-EBF0-4B84-A6DD-D0672687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{9151E04C-5DB9-4385-B54C-EB132F4089CC}tf45325165_win32.dotx</Template>
  <TotalTime>0</TotalTime>
  <Pages>7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2020-11-05T21:00:00Z</dcterms:created>
  <dcterms:modified xsi:type="dcterms:W3CDTF">2020-11-05T22:23:00Z</dcterms:modified>
</cp:coreProperties>
</file>